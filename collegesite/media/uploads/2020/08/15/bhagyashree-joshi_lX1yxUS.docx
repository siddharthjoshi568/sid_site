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F5433" w14:textId="77777777" w:rsidR="00816216" w:rsidRDefault="00473DAA" w:rsidP="00141A4C">
      <w:pPr>
        <w:pStyle w:val="Title"/>
      </w:pPr>
      <w:r>
        <w:t>Bhagyashree Joshi</w:t>
      </w:r>
      <w:r>
        <w:tab/>
      </w:r>
    </w:p>
    <w:p w14:paraId="62FE0AC2" w14:textId="2838AB4B" w:rsidR="00141A4C" w:rsidRDefault="00473DAA" w:rsidP="00141A4C">
      <w:r>
        <w:t xml:space="preserve">320, Sai Baba Nagar, Near 60 feet Road Dwarkapuri, Indore (M.P.) </w:t>
      </w:r>
      <w:r w:rsidR="00141A4C">
        <w:t> |</w:t>
      </w:r>
      <w:r>
        <w:t xml:space="preserve"> 9691236647</w:t>
      </w:r>
      <w:r w:rsidR="00141A4C">
        <w:t> | </w:t>
      </w:r>
      <w:r w:rsidRPr="00473DAA">
        <w:rPr>
          <w:sz w:val="18"/>
          <w:szCs w:val="18"/>
        </w:rPr>
        <w:t>shreejoshi751@gmail.com</w:t>
      </w:r>
    </w:p>
    <w:p w14:paraId="46EF9369" w14:textId="77777777" w:rsidR="006270A9" w:rsidRDefault="000E604F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871B2C9FFC7F4100B5C1B4AD57CB05B6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0D39183D" w14:textId="27294D37" w:rsidR="008038B3" w:rsidRDefault="008038B3">
      <w:r>
        <w:t>To secure a challenging position in an organization to expand my learning knowledge and skills, also to secure a responsible career responsibility to fully utilize my training and skills while making a significant contribution to the success.</w:t>
      </w:r>
    </w:p>
    <w:p w14:paraId="72203809" w14:textId="7F07B84C" w:rsidR="006270A9" w:rsidRDefault="000E604F">
      <w:pPr>
        <w:pStyle w:val="Heading1"/>
      </w:pPr>
      <w:sdt>
        <w:sdtPr>
          <w:alias w:val="Education:"/>
          <w:tag w:val="Education:"/>
          <w:id w:val="807127995"/>
          <w:placeholder>
            <w:docPart w:val="4A298B565D5E422F935624FBBBB6FBB8"/>
          </w:placeholder>
          <w:temporary/>
          <w:showingPlcHdr/>
          <w15:appearance w15:val="hidden"/>
        </w:sdtPr>
        <w:sdtEndPr/>
        <w:sdtContent>
          <w:r w:rsidR="009D5933">
            <w:t>Education</w:t>
          </w:r>
        </w:sdtContent>
      </w:sdt>
    </w:p>
    <w:p w14:paraId="7BF462CE" w14:textId="5E1089AA" w:rsidR="008065D3" w:rsidRDefault="008065D3" w:rsidP="008065D3">
      <w:pPr>
        <w:pStyle w:val="Heading2"/>
      </w:pPr>
      <w:r>
        <w:t>High School</w:t>
      </w:r>
    </w:p>
    <w:p w14:paraId="3B7E24E3" w14:textId="6F0DD7CD" w:rsidR="008065D3" w:rsidRPr="008065D3" w:rsidRDefault="008065D3" w:rsidP="008065D3">
      <w:r>
        <w:t>10</w:t>
      </w:r>
      <w:r>
        <w:rPr>
          <w:vertAlign w:val="superscript"/>
        </w:rPr>
        <w:t>th</w:t>
      </w:r>
      <w:r>
        <w:t xml:space="preserve"> M.P. Board Year-2012 :-  </w:t>
      </w:r>
      <w:r w:rsidR="00821779">
        <w:t xml:space="preserve">Passed with </w:t>
      </w:r>
      <w:r>
        <w:t xml:space="preserve">73% </w:t>
      </w:r>
    </w:p>
    <w:p w14:paraId="11CA9DC7" w14:textId="5C5007CC" w:rsidR="008065D3" w:rsidRDefault="008065D3" w:rsidP="008065D3">
      <w:pPr>
        <w:pStyle w:val="Heading2"/>
      </w:pPr>
      <w:r>
        <w:t>Higher Secondary</w:t>
      </w:r>
    </w:p>
    <w:p w14:paraId="639A1D12" w14:textId="67BCADDE" w:rsidR="008065D3" w:rsidRPr="008065D3" w:rsidRDefault="008065D3" w:rsidP="008065D3">
      <w:r>
        <w:t>12</w:t>
      </w:r>
      <w:r>
        <w:rPr>
          <w:vertAlign w:val="superscript"/>
        </w:rPr>
        <w:t>th</w:t>
      </w:r>
      <w:r>
        <w:t xml:space="preserve"> M.P. Board Year-2014 :-</w:t>
      </w:r>
      <w:r w:rsidR="00821779">
        <w:t xml:space="preserve">  </w:t>
      </w:r>
      <w:r w:rsidR="00821779">
        <w:t>Passed with</w:t>
      </w:r>
      <w:r>
        <w:t xml:space="preserve">  75.4% </w:t>
      </w:r>
    </w:p>
    <w:p w14:paraId="7327EEC1" w14:textId="6CADA552" w:rsidR="006270A9" w:rsidRDefault="000E604F" w:rsidP="0065361B">
      <w:pPr>
        <w:pStyle w:val="Heading2"/>
      </w:pPr>
      <w:sdt>
        <w:sdtPr>
          <w:alias w:val="Degree:"/>
          <w:tag w:val="Degree:"/>
          <w:id w:val="-1691290666"/>
          <w:placeholder>
            <w:docPart w:val="169FAB585D6A468D874FA553D1B1D992"/>
          </w:placeholder>
          <w:temporary/>
          <w:showingPlcHdr/>
          <w15:appearance w15:val="hidden"/>
          <w:text/>
        </w:sdtPr>
        <w:sdtEndPr/>
        <w:sdtContent>
          <w:r w:rsidR="009D5933">
            <w:t>Degree</w:t>
          </w:r>
        </w:sdtContent>
      </w:sdt>
      <w:r w:rsidR="009D5933">
        <w:t> </w:t>
      </w:r>
    </w:p>
    <w:p w14:paraId="5CAC1AFF" w14:textId="3D18936D" w:rsidR="0065361B" w:rsidRDefault="0065361B" w:rsidP="0065361B">
      <w:r>
        <w:t>B.Sc  Nursing Year 2019 from Devi Ahilya vishwavidhyalaya</w:t>
      </w:r>
      <w:r w:rsidR="00C42346">
        <w:t xml:space="preserve"> </w:t>
      </w:r>
    </w:p>
    <w:p w14:paraId="72DC8041" w14:textId="47FA7163" w:rsidR="00C42346" w:rsidRPr="0065361B" w:rsidRDefault="00C42346" w:rsidP="0065361B">
      <w:r>
        <w:t>Passed with</w:t>
      </w:r>
      <w:r>
        <w:t xml:space="preserve"> :- </w:t>
      </w:r>
      <w:r w:rsidR="00DB6768">
        <w:t>73%</w:t>
      </w:r>
    </w:p>
    <w:sdt>
      <w:sdtPr>
        <w:alias w:val="Skills &amp; Abilities:"/>
        <w:tag w:val="Skills &amp; Abilities:"/>
        <w:id w:val="458624136"/>
        <w:placeholder>
          <w:docPart w:val="7D803DD56B70489AB51E3709AC00812E"/>
        </w:placeholder>
        <w:temporary/>
        <w:showingPlcHdr/>
        <w15:appearance w15:val="hidden"/>
      </w:sdtPr>
      <w:sdtEndPr/>
      <w:sdtContent>
        <w:p w14:paraId="5DFF5BB8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72FEA778" w14:textId="09ACD863" w:rsidR="006270A9" w:rsidRPr="00BE573C" w:rsidRDefault="00BE573C" w:rsidP="00BE573C">
      <w:r w:rsidRPr="00BE573C">
        <w:t xml:space="preserve">Good Communication skills  </w:t>
      </w:r>
    </w:p>
    <w:p w14:paraId="37032753" w14:textId="77777777" w:rsidR="00BE573C" w:rsidRPr="00BE573C" w:rsidRDefault="00BE573C" w:rsidP="00BE573C">
      <w:r w:rsidRPr="00BE573C">
        <w:t>Positive attitude</w:t>
      </w:r>
    </w:p>
    <w:p w14:paraId="46EC4BA2" w14:textId="77777777" w:rsidR="00B30766" w:rsidRDefault="00BE573C" w:rsidP="00BE573C">
      <w:r w:rsidRPr="00BE573C">
        <w:t>Self</w:t>
      </w:r>
      <w:r w:rsidR="00B30766">
        <w:t xml:space="preserve"> </w:t>
      </w:r>
      <w:r w:rsidRPr="00BE573C">
        <w:t>Motivated</w:t>
      </w:r>
    </w:p>
    <w:p w14:paraId="25970B56" w14:textId="721E5845" w:rsidR="00BE573C" w:rsidRDefault="00BE573C" w:rsidP="00BE573C">
      <w:r w:rsidRPr="00BE573C">
        <w:t>Leadership Skills</w:t>
      </w:r>
    </w:p>
    <w:p w14:paraId="112D47C7" w14:textId="54BAE578" w:rsidR="00B30766" w:rsidRDefault="00B30766" w:rsidP="001A5EB3">
      <w:pPr>
        <w:pStyle w:val="Heading1"/>
      </w:pPr>
      <w:r w:rsidRPr="001A5EB3">
        <w:t>Strength</w:t>
      </w:r>
    </w:p>
    <w:p w14:paraId="21021858" w14:textId="45F771D7" w:rsidR="00332C1F" w:rsidRPr="001A5EB3" w:rsidRDefault="00332C1F" w:rsidP="00332C1F">
      <w:r>
        <w:t>Excellent Organizational Skills</w:t>
      </w:r>
    </w:p>
    <w:p w14:paraId="46978DCA" w14:textId="1840D649" w:rsidR="001A5EB3" w:rsidRDefault="001A5EB3" w:rsidP="00BE573C">
      <w:r>
        <w:t>Honesty and Trustworth</w:t>
      </w:r>
      <w:r w:rsidR="00332C1F">
        <w:t>i</w:t>
      </w:r>
      <w:r>
        <w:t>ness</w:t>
      </w:r>
    </w:p>
    <w:p w14:paraId="4F5D372E" w14:textId="33B7BC3B" w:rsidR="001A5EB3" w:rsidRDefault="001A5EB3" w:rsidP="00BE573C">
      <w:r>
        <w:t>Time Management</w:t>
      </w:r>
    </w:p>
    <w:p w14:paraId="2ABCE97E" w14:textId="1D5D38E1" w:rsidR="001A5EB3" w:rsidRDefault="001A5EB3" w:rsidP="00BE573C">
      <w:r>
        <w:t>Flexibility and adaptability</w:t>
      </w:r>
    </w:p>
    <w:p w14:paraId="4E6C565F" w14:textId="4D9218B4" w:rsidR="001A5EB3" w:rsidRDefault="001A5EB3" w:rsidP="00BE573C">
      <w:r>
        <w:t>Creative Problem Solving</w:t>
      </w:r>
    </w:p>
    <w:p w14:paraId="78CA91BF" w14:textId="1C5BD6B3" w:rsidR="001A5EB3" w:rsidRDefault="001A5EB3" w:rsidP="00BE573C">
      <w:r>
        <w:t>Curiosity about learning new things</w:t>
      </w:r>
    </w:p>
    <w:p w14:paraId="60B81A2E" w14:textId="603614B0" w:rsidR="001A5EB3" w:rsidRDefault="001A5EB3">
      <w:pPr>
        <w:pStyle w:val="Heading1"/>
      </w:pPr>
      <w:r w:rsidRPr="00BE573C">
        <w:t>Computer Skills</w:t>
      </w:r>
    </w:p>
    <w:p w14:paraId="15C47E01" w14:textId="15AFF62F" w:rsidR="001A5EB3" w:rsidRDefault="001A5EB3" w:rsidP="001A5EB3">
      <w:r>
        <w:t>Basic knowledge of computer</w:t>
      </w:r>
    </w:p>
    <w:p w14:paraId="1A843341" w14:textId="22A90B83" w:rsidR="001A5EB3" w:rsidRDefault="001A5EB3" w:rsidP="001A5EB3">
      <w:r>
        <w:t>Internet and typing skills</w:t>
      </w:r>
    </w:p>
    <w:p w14:paraId="4A2B5D95" w14:textId="62317D3E" w:rsidR="001A5EB3" w:rsidRDefault="001A5EB3" w:rsidP="001A5EB3">
      <w:pPr>
        <w:pStyle w:val="Heading1"/>
      </w:pPr>
      <w:r>
        <w:lastRenderedPageBreak/>
        <w:t>Personal Details</w:t>
      </w:r>
    </w:p>
    <w:p w14:paraId="1F9E9AB4" w14:textId="50756775" w:rsidR="001A5EB3" w:rsidRDefault="001A5EB3" w:rsidP="001A5EB3">
      <w:r>
        <w:t xml:space="preserve">Father’s Name :- Mr. Shailesh Joshi  </w:t>
      </w:r>
    </w:p>
    <w:p w14:paraId="430EE53F" w14:textId="55C662EA" w:rsidR="001A5EB3" w:rsidRDefault="001A5EB3" w:rsidP="001A5EB3">
      <w:r>
        <w:t>Date of Birth :- 21/10/1996</w:t>
      </w:r>
    </w:p>
    <w:p w14:paraId="56F81CF8" w14:textId="1E690033" w:rsidR="001A5EB3" w:rsidRDefault="001A5EB3" w:rsidP="001A5EB3">
      <w:r>
        <w:t>Marital Status :- Unmarried</w:t>
      </w:r>
    </w:p>
    <w:p w14:paraId="6F21F092" w14:textId="06A162C7" w:rsidR="001A5EB3" w:rsidRDefault="001A5EB3" w:rsidP="001A5EB3">
      <w:r>
        <w:t>Nationality :- Indian</w:t>
      </w:r>
    </w:p>
    <w:p w14:paraId="483A7B84" w14:textId="7F9DC5B4" w:rsidR="001A5EB3" w:rsidRDefault="001A5EB3" w:rsidP="001A5EB3">
      <w:r>
        <w:t>Languages Known :- Hindi, English, Marathi, Rajasthani</w:t>
      </w:r>
    </w:p>
    <w:p w14:paraId="62B68832" w14:textId="5A681F11" w:rsidR="001A5EB3" w:rsidRDefault="001A5EB3" w:rsidP="00FA3AD7">
      <w:r>
        <w:t>Hobbies :- Listening music, Dancing, Playing Outdoor Games, Helping Others, Bike riding, Learning New</w:t>
      </w:r>
      <w:r w:rsidR="00FA3AD7">
        <w:t xml:space="preserve"> T</w:t>
      </w:r>
      <w:r>
        <w:t>hings</w:t>
      </w:r>
    </w:p>
    <w:p w14:paraId="09FBBE7F" w14:textId="53C06C92" w:rsidR="001B29CF" w:rsidRPr="001B29CF" w:rsidRDefault="00AC6447" w:rsidP="00A5656D">
      <w:r>
        <w:t xml:space="preserve">Experience :- </w:t>
      </w:r>
      <w:r w:rsidR="00712F45">
        <w:t>Fresher</w:t>
      </w: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139D3" w14:textId="77777777" w:rsidR="000E604F" w:rsidRDefault="000E604F">
      <w:pPr>
        <w:spacing w:after="0"/>
      </w:pPr>
      <w:r>
        <w:separator/>
      </w:r>
    </w:p>
  </w:endnote>
  <w:endnote w:type="continuationSeparator" w:id="0">
    <w:p w14:paraId="68BDD264" w14:textId="77777777" w:rsidR="000E604F" w:rsidRDefault="000E60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C6980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02423" w14:textId="77777777" w:rsidR="000E604F" w:rsidRDefault="000E604F">
      <w:pPr>
        <w:spacing w:after="0"/>
      </w:pPr>
      <w:r>
        <w:separator/>
      </w:r>
    </w:p>
  </w:footnote>
  <w:footnote w:type="continuationSeparator" w:id="0">
    <w:p w14:paraId="0A5B70BD" w14:textId="77777777" w:rsidR="000E604F" w:rsidRDefault="000E60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AA"/>
    <w:rsid w:val="00077710"/>
    <w:rsid w:val="000A4F59"/>
    <w:rsid w:val="000E604F"/>
    <w:rsid w:val="00141A4C"/>
    <w:rsid w:val="00171566"/>
    <w:rsid w:val="001A5EB3"/>
    <w:rsid w:val="001B29CF"/>
    <w:rsid w:val="001F11A5"/>
    <w:rsid w:val="0028220F"/>
    <w:rsid w:val="00332C1F"/>
    <w:rsid w:val="00356C14"/>
    <w:rsid w:val="00473DAA"/>
    <w:rsid w:val="004B266E"/>
    <w:rsid w:val="00575720"/>
    <w:rsid w:val="005B3A31"/>
    <w:rsid w:val="00617B26"/>
    <w:rsid w:val="006270A9"/>
    <w:rsid w:val="0065361B"/>
    <w:rsid w:val="00675956"/>
    <w:rsid w:val="00681034"/>
    <w:rsid w:val="00712F45"/>
    <w:rsid w:val="007C74F8"/>
    <w:rsid w:val="008038B3"/>
    <w:rsid w:val="008065D3"/>
    <w:rsid w:val="00816216"/>
    <w:rsid w:val="00821779"/>
    <w:rsid w:val="0087734B"/>
    <w:rsid w:val="009D5933"/>
    <w:rsid w:val="00A4752C"/>
    <w:rsid w:val="00A5656D"/>
    <w:rsid w:val="00AC6447"/>
    <w:rsid w:val="00B30766"/>
    <w:rsid w:val="00B44BCF"/>
    <w:rsid w:val="00B804EA"/>
    <w:rsid w:val="00BD768D"/>
    <w:rsid w:val="00BE573C"/>
    <w:rsid w:val="00C42346"/>
    <w:rsid w:val="00C61F8E"/>
    <w:rsid w:val="00DB6768"/>
    <w:rsid w:val="00E83E4B"/>
    <w:rsid w:val="00F63C89"/>
    <w:rsid w:val="00FA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EE6DB"/>
  <w15:chartTrackingRefBased/>
  <w15:docId w15:val="{2BC32FEA-FCC5-4490-9451-A8A4E5D6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F55411E9-6BF4-4C94-B2E7-E6DAABCEC2D2%7d\%7b8D664C7E-971B-487C-BC29-0F76ADD2D9BD%7dtf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71B2C9FFC7F4100B5C1B4AD57CB0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41188-2D4C-4F1E-9938-7BE25E9584CD}"/>
      </w:docPartPr>
      <w:docPartBody>
        <w:p w:rsidR="00CA70BD" w:rsidRDefault="00F063E9">
          <w:pPr>
            <w:pStyle w:val="871B2C9FFC7F4100B5C1B4AD57CB05B6"/>
          </w:pPr>
          <w:r>
            <w:t>Objective</w:t>
          </w:r>
        </w:p>
      </w:docPartBody>
    </w:docPart>
    <w:docPart>
      <w:docPartPr>
        <w:name w:val="4A298B565D5E422F935624FBBBB6F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8CD7-FAAE-499F-93D7-9603C228F147}"/>
      </w:docPartPr>
      <w:docPartBody>
        <w:p w:rsidR="00CA70BD" w:rsidRDefault="00F063E9">
          <w:pPr>
            <w:pStyle w:val="4A298B565D5E422F935624FBBBB6FBB8"/>
          </w:pPr>
          <w:r>
            <w:t>Education</w:t>
          </w:r>
        </w:p>
      </w:docPartBody>
    </w:docPart>
    <w:docPart>
      <w:docPartPr>
        <w:name w:val="169FAB585D6A468D874FA553D1B1D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1E5FB-2019-4339-9700-4B472CEB26F1}"/>
      </w:docPartPr>
      <w:docPartBody>
        <w:p w:rsidR="00CA70BD" w:rsidRDefault="00F063E9">
          <w:pPr>
            <w:pStyle w:val="169FAB585D6A468D874FA553D1B1D992"/>
          </w:pPr>
          <w:r>
            <w:t>Degree</w:t>
          </w:r>
        </w:p>
      </w:docPartBody>
    </w:docPart>
    <w:docPart>
      <w:docPartPr>
        <w:name w:val="7D803DD56B70489AB51E3709AC008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1207A-E25E-4D77-A8F0-1CE071E306BC}"/>
      </w:docPartPr>
      <w:docPartBody>
        <w:p w:rsidR="00CA70BD" w:rsidRDefault="00F063E9">
          <w:pPr>
            <w:pStyle w:val="7D803DD56B70489AB51E3709AC00812E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E9"/>
    <w:rsid w:val="003C2A5F"/>
    <w:rsid w:val="00CA70BD"/>
    <w:rsid w:val="00DB0ACF"/>
    <w:rsid w:val="00F0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9B9B54BC5411FB617FC240A895EBA">
    <w:name w:val="7E79B9B54BC5411FB617FC240A895EBA"/>
  </w:style>
  <w:style w:type="paragraph" w:customStyle="1" w:styleId="9B50DD75E2B54C9F81C82E5038D2AD8A">
    <w:name w:val="9B50DD75E2B54C9F81C82E5038D2AD8A"/>
  </w:style>
  <w:style w:type="paragraph" w:customStyle="1" w:styleId="641CEF60F778488B89C7217A629BB342">
    <w:name w:val="641CEF60F778488B89C7217A629BB342"/>
  </w:style>
  <w:style w:type="paragraph" w:customStyle="1" w:styleId="D37AF5AE5182421D8EA038BDF90CCEA9">
    <w:name w:val="D37AF5AE5182421D8EA038BDF90CCEA9"/>
  </w:style>
  <w:style w:type="paragraph" w:customStyle="1" w:styleId="871B2C9FFC7F4100B5C1B4AD57CB05B6">
    <w:name w:val="871B2C9FFC7F4100B5C1B4AD57CB05B6"/>
  </w:style>
  <w:style w:type="paragraph" w:customStyle="1" w:styleId="320E341F3038425DA38599DB503BEE66">
    <w:name w:val="320E341F3038425DA38599DB503BEE66"/>
  </w:style>
  <w:style w:type="paragraph" w:customStyle="1" w:styleId="4A298B565D5E422F935624FBBBB6FBB8">
    <w:name w:val="4A298B565D5E422F935624FBBBB6FBB8"/>
  </w:style>
  <w:style w:type="paragraph" w:customStyle="1" w:styleId="DED7B26049D74033BC927B5B2C5033B6">
    <w:name w:val="DED7B26049D74033BC927B5B2C5033B6"/>
  </w:style>
  <w:style w:type="paragraph" w:customStyle="1" w:styleId="804F0AD271C548869CEF15E6CA99F67D">
    <w:name w:val="804F0AD271C548869CEF15E6CA99F67D"/>
  </w:style>
  <w:style w:type="paragraph" w:customStyle="1" w:styleId="5E174C506315405C846D446ED8156F70">
    <w:name w:val="5E174C506315405C846D446ED8156F70"/>
  </w:style>
  <w:style w:type="paragraph" w:customStyle="1" w:styleId="1B76F050D4B2472A95CC1ABB5B0DC84F">
    <w:name w:val="1B76F050D4B2472A95CC1ABB5B0DC84F"/>
  </w:style>
  <w:style w:type="paragraph" w:customStyle="1" w:styleId="169FAB585D6A468D874FA553D1B1D992">
    <w:name w:val="169FAB585D6A468D874FA553D1B1D992"/>
  </w:style>
  <w:style w:type="paragraph" w:customStyle="1" w:styleId="68D32AC3E7B8453EA4C0B856934DBAF0">
    <w:name w:val="68D32AC3E7B8453EA4C0B856934DBAF0"/>
  </w:style>
  <w:style w:type="paragraph" w:customStyle="1" w:styleId="16ED4923704A4924AF58227A65249F71">
    <w:name w:val="16ED4923704A4924AF58227A65249F71"/>
  </w:style>
  <w:style w:type="paragraph" w:customStyle="1" w:styleId="2A42462998774A5693E27ED2FFB1D823">
    <w:name w:val="2A42462998774A5693E27ED2FFB1D823"/>
  </w:style>
  <w:style w:type="paragraph" w:customStyle="1" w:styleId="7D803DD56B70489AB51E3709AC00812E">
    <w:name w:val="7D803DD56B70489AB51E3709AC00812E"/>
  </w:style>
  <w:style w:type="paragraph" w:customStyle="1" w:styleId="835B5E3B1F98450B8A8467B087C42601">
    <w:name w:val="835B5E3B1F98450B8A8467B087C42601"/>
  </w:style>
  <w:style w:type="paragraph" w:customStyle="1" w:styleId="CE6E0BA1D5864FC29619ADFD6F549F53">
    <w:name w:val="CE6E0BA1D5864FC29619ADFD6F549F53"/>
  </w:style>
  <w:style w:type="paragraph" w:customStyle="1" w:styleId="A9ACCFD485B4425E87FAF7A413383F40">
    <w:name w:val="A9ACCFD485B4425E87FAF7A413383F40"/>
  </w:style>
  <w:style w:type="paragraph" w:customStyle="1" w:styleId="5D91FEABABFA4D3A8E1FF4AC5AE137CB">
    <w:name w:val="5D91FEABABFA4D3A8E1FF4AC5AE137CB"/>
  </w:style>
  <w:style w:type="paragraph" w:customStyle="1" w:styleId="614F8F8E41A54D4B8583ED71DCFC2F57">
    <w:name w:val="614F8F8E41A54D4B8583ED71DCFC2F57"/>
  </w:style>
  <w:style w:type="paragraph" w:customStyle="1" w:styleId="4767804BA71145AA8527E24FD20366D1">
    <w:name w:val="4767804BA71145AA8527E24FD20366D1"/>
  </w:style>
  <w:style w:type="paragraph" w:customStyle="1" w:styleId="0AC8A62E71AF4E81BAB959CE7D67D572">
    <w:name w:val="0AC8A62E71AF4E81BAB959CE7D67D572"/>
  </w:style>
  <w:style w:type="paragraph" w:customStyle="1" w:styleId="5D050C1D6FC5488BAC14617568B9B633">
    <w:name w:val="5D050C1D6FC5488BAC14617568B9B633"/>
  </w:style>
  <w:style w:type="paragraph" w:customStyle="1" w:styleId="59A8F017482A42D8ACFC4A2904FE78A0">
    <w:name w:val="59A8F017482A42D8ACFC4A2904FE78A0"/>
  </w:style>
  <w:style w:type="paragraph" w:customStyle="1" w:styleId="82F45EB74D96463E9AC552931BCD8A6E">
    <w:name w:val="82F45EB74D96463E9AC552931BCD8A6E"/>
  </w:style>
  <w:style w:type="paragraph" w:customStyle="1" w:styleId="3185D55DCC9F4C2BBE871787206769AB">
    <w:name w:val="3185D55DCC9F4C2BBE871787206769AB"/>
  </w:style>
  <w:style w:type="paragraph" w:customStyle="1" w:styleId="FE81F1DBD5294D4D9DE8176B3B147542">
    <w:name w:val="FE81F1DBD5294D4D9DE8176B3B147542"/>
  </w:style>
  <w:style w:type="paragraph" w:customStyle="1" w:styleId="82A43F870CDB45CC81AFE9270C74FB73">
    <w:name w:val="82A43F870CDB45CC81AFE9270C74FB73"/>
  </w:style>
  <w:style w:type="paragraph" w:customStyle="1" w:styleId="5F899C6E9E4C4607B99EF0CDADC039D0">
    <w:name w:val="5F899C6E9E4C4607B99EF0CDADC039D0"/>
  </w:style>
  <w:style w:type="paragraph" w:customStyle="1" w:styleId="0A15BB7AE5994E19B5D044FD8751309D">
    <w:name w:val="0A15BB7AE5994E19B5D044FD8751309D"/>
  </w:style>
  <w:style w:type="paragraph" w:customStyle="1" w:styleId="20F95B10136443BBBB2CC76E31BF64B8">
    <w:name w:val="20F95B10136443BBBB2CC76E31BF64B8"/>
  </w:style>
  <w:style w:type="paragraph" w:customStyle="1" w:styleId="2E370040ABE345EA9767CC51C02532C7">
    <w:name w:val="2E370040ABE345EA9767CC51C02532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D0A99-5952-45AC-91E3-8647B49D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{8D664C7E-971B-487C-BC29-0F76ADD2D9BD}tf02918880</Template>
  <TotalTime>66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 </cp:lastModifiedBy>
  <cp:revision>26</cp:revision>
  <dcterms:created xsi:type="dcterms:W3CDTF">2020-05-19T11:24:00Z</dcterms:created>
  <dcterms:modified xsi:type="dcterms:W3CDTF">2020-05-21T05:49:00Z</dcterms:modified>
  <cp:version/>
</cp:coreProperties>
</file>